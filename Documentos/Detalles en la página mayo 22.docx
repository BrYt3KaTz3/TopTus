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3DF" w:rsidRPr="00D038CE" w:rsidRDefault="0039283B" w:rsidP="00D038C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Detalles en la página</w:t>
      </w:r>
    </w:p>
    <w:p w:rsidR="000D682E" w:rsidRPr="0099627E" w:rsidRDefault="000D682E" w:rsidP="0039283B"/>
    <w:p w:rsidR="000D682E" w:rsidRPr="0099627E" w:rsidRDefault="00A965E4" w:rsidP="000D682E">
      <w:r w:rsidRPr="0099627E">
        <w:rPr>
          <w:highlight w:val="yellow"/>
        </w:rPr>
        <w:t xml:space="preserve">Una vez registrado, </w:t>
      </w:r>
      <w:r w:rsidR="000D682E" w:rsidRPr="0099627E">
        <w:rPr>
          <w:highlight w:val="yellow"/>
        </w:rPr>
        <w:t>Al momento de subir la categoría no aparece el letrero de confirmación. (que se dio de alta el producto).</w:t>
      </w:r>
    </w:p>
    <w:p w:rsidR="000D682E" w:rsidRDefault="00A965E4" w:rsidP="000D682E">
      <w:r w:rsidRPr="0099627E">
        <w:rPr>
          <w:highlight w:val="yellow"/>
        </w:rPr>
        <w:t>Una vez registrado, Al subir las fotos, pollo solamente pudo subir dos.</w:t>
      </w:r>
    </w:p>
    <w:p w:rsidR="00A965E4" w:rsidRDefault="00A965E4" w:rsidP="000D682E">
      <w:r w:rsidRPr="008221B7">
        <w:rPr>
          <w:highlight w:val="yellow"/>
        </w:rPr>
        <w:t xml:space="preserve">Una vez registrado, al  picarle en el </w:t>
      </w:r>
      <w:proofErr w:type="spellStart"/>
      <w:r w:rsidRPr="008221B7">
        <w:rPr>
          <w:highlight w:val="yellow"/>
        </w:rPr>
        <w:t>nickname</w:t>
      </w:r>
      <w:proofErr w:type="spellEnd"/>
      <w:r w:rsidRPr="008221B7">
        <w:rPr>
          <w:highlight w:val="yellow"/>
        </w:rPr>
        <w:t xml:space="preserve"> de usuario nos lleva a una lista. </w:t>
      </w:r>
      <w:proofErr w:type="spellStart"/>
      <w:r w:rsidRPr="008221B7">
        <w:rPr>
          <w:highlight w:val="yellow"/>
        </w:rPr>
        <w:t>Aqui</w:t>
      </w:r>
      <w:proofErr w:type="spellEnd"/>
      <w:r w:rsidRPr="008221B7">
        <w:rPr>
          <w:highlight w:val="yellow"/>
        </w:rPr>
        <w:t xml:space="preserve"> que nos lleve al perfil.</w:t>
      </w:r>
    </w:p>
    <w:p w:rsidR="00A965E4" w:rsidRPr="0099627E" w:rsidRDefault="00A965E4" w:rsidP="000D682E">
      <w:pPr>
        <w:rPr>
          <w:highlight w:val="yellow"/>
        </w:rPr>
      </w:pPr>
      <w:r w:rsidRPr="0099627E">
        <w:rPr>
          <w:highlight w:val="yellow"/>
        </w:rPr>
        <w:t xml:space="preserve">En los anuncios aparece </w:t>
      </w:r>
      <w:r w:rsidR="00D038CE" w:rsidRPr="0099627E">
        <w:rPr>
          <w:highlight w:val="yellow"/>
        </w:rPr>
        <w:t>Cate y sub, no entendemos de donde salió.</w:t>
      </w:r>
    </w:p>
    <w:p w:rsidR="00D038CE" w:rsidRDefault="00D038CE" w:rsidP="000D682E">
      <w:r w:rsidRPr="0099627E">
        <w:rPr>
          <w:highlight w:val="yellow"/>
        </w:rPr>
        <w:t>También vende……Que tenga acento.</w:t>
      </w:r>
    </w:p>
    <w:p w:rsidR="00D038CE" w:rsidRDefault="00D038CE" w:rsidP="000D682E">
      <w:r w:rsidRPr="0099627E">
        <w:rPr>
          <w:highlight w:val="yellow"/>
        </w:rPr>
        <w:t>En redes sociales del anunciante aparece error cuando le picas.</w:t>
      </w:r>
    </w:p>
    <w:p w:rsidR="003B1FCC" w:rsidRDefault="003B1FCC" w:rsidP="000D682E">
      <w:r w:rsidRPr="00FE3A22">
        <w:rPr>
          <w:highlight w:val="yellow"/>
        </w:rPr>
        <w:t>Agregar fotos por producto: esta descuadrado. Col-</w:t>
      </w:r>
      <w:proofErr w:type="spellStart"/>
      <w:r w:rsidRPr="00FE3A22">
        <w:rPr>
          <w:highlight w:val="yellow"/>
        </w:rPr>
        <w:t>sm</w:t>
      </w:r>
      <w:proofErr w:type="spellEnd"/>
    </w:p>
    <w:p w:rsidR="003B1FCC" w:rsidRDefault="003B1FCC" w:rsidP="000D682E">
      <w:r w:rsidRPr="00FE3A22">
        <w:rPr>
          <w:highlight w:val="yellow"/>
        </w:rPr>
        <w:t>La barra de buscar no aparece una vez que estamos registrados. Alargar barra y subir capa de sesión.</w:t>
      </w:r>
      <w:r>
        <w:t xml:space="preserve"> </w:t>
      </w:r>
    </w:p>
    <w:p w:rsidR="00D038CE" w:rsidRDefault="00D038CE" w:rsidP="000D682E"/>
    <w:p w:rsidR="00A965E4" w:rsidRDefault="0039283B" w:rsidP="0039283B">
      <w:pPr>
        <w:jc w:val="center"/>
      </w:pPr>
      <w:r>
        <w:t>NUEVOS CAMBIOS</w:t>
      </w:r>
    </w:p>
    <w:p w:rsidR="000E3EC5" w:rsidRDefault="000E3EC5" w:rsidP="000E3EC5">
      <w:pPr>
        <w:pStyle w:val="ListParagraph"/>
      </w:pPr>
    </w:p>
    <w:p w:rsidR="0039283B" w:rsidRDefault="0039283B" w:rsidP="0039283B">
      <w:pPr>
        <w:pStyle w:val="ListParagraph"/>
        <w:numPr>
          <w:ilvl w:val="0"/>
          <w:numId w:val="1"/>
        </w:numPr>
      </w:pPr>
      <w:r>
        <w:t>Agregar comentarios en las imágenes.</w:t>
      </w:r>
    </w:p>
    <w:p w:rsidR="0039283B" w:rsidRDefault="0039283B" w:rsidP="0039283B">
      <w:pPr>
        <w:pStyle w:val="ListParagraph"/>
      </w:pPr>
      <w:r>
        <w:t xml:space="preserve">Que la gente comente debajo del anuncio. (parecido a </w:t>
      </w:r>
      <w:proofErr w:type="spellStart"/>
      <w:r>
        <w:t>Instagram</w:t>
      </w:r>
      <w:proofErr w:type="spellEnd"/>
      <w:r>
        <w:t>).</w:t>
      </w:r>
    </w:p>
    <w:p w:rsidR="0039283B" w:rsidRDefault="0039283B" w:rsidP="0039283B">
      <w:pPr>
        <w:pStyle w:val="ListParagraph"/>
      </w:pPr>
    </w:p>
    <w:p w:rsidR="0039283B" w:rsidRDefault="0039283B" w:rsidP="0039283B">
      <w:pPr>
        <w:pStyle w:val="ListParagraph"/>
      </w:pPr>
    </w:p>
    <w:p w:rsidR="0039283B" w:rsidRDefault="0039283B" w:rsidP="0039283B">
      <w:pPr>
        <w:pStyle w:val="ListParagraph"/>
        <w:numPr>
          <w:ilvl w:val="0"/>
          <w:numId w:val="1"/>
        </w:numPr>
      </w:pPr>
      <w:r>
        <w:t>Que los usuarios puedan calificar.</w:t>
      </w:r>
    </w:p>
    <w:p w:rsidR="0039283B" w:rsidRDefault="0039283B" w:rsidP="0039283B">
      <w:pPr>
        <w:pStyle w:val="ListParagraph"/>
      </w:pPr>
      <w:r>
        <w:t>Bueno    y   Malo.</w:t>
      </w:r>
    </w:p>
    <w:p w:rsidR="003B1FCC" w:rsidRDefault="003B1FCC" w:rsidP="005C534A"/>
    <w:p w:rsidR="003B1FCC" w:rsidRDefault="003B1FCC" w:rsidP="003B1FCC">
      <w:r>
        <w:t xml:space="preserve">Colocar </w:t>
      </w:r>
      <w:proofErr w:type="spellStart"/>
      <w:r>
        <w:t>Topticias</w:t>
      </w:r>
      <w:proofErr w:type="spellEnd"/>
      <w:r>
        <w:t>:</w:t>
      </w:r>
    </w:p>
    <w:p w:rsidR="003B1FCC" w:rsidRDefault="003B1FCC" w:rsidP="003B1FCC">
      <w:r>
        <w:rPr>
          <w:noProof/>
          <w:lang w:val="es-MX" w:eastAsia="es-MX"/>
        </w:rPr>
        <w:drawing>
          <wp:inline distT="0" distB="0" distL="0" distR="0">
            <wp:extent cx="2238375" cy="962948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6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43" w:rsidRDefault="00EE3743" w:rsidP="003B1FCC"/>
    <w:p w:rsidR="003B1FCC" w:rsidRDefault="003B1FCC" w:rsidP="000E3EC5">
      <w:pPr>
        <w:pStyle w:val="ListParagraph"/>
      </w:pPr>
    </w:p>
    <w:p w:rsidR="003B1FCC" w:rsidRDefault="003B1FCC" w:rsidP="000E3EC5">
      <w:pPr>
        <w:pStyle w:val="ListParagraph"/>
      </w:pPr>
    </w:p>
    <w:p w:rsidR="003B1FCC" w:rsidRDefault="003B1FCC" w:rsidP="000E3EC5">
      <w:pPr>
        <w:pStyle w:val="ListParagraph"/>
      </w:pPr>
    </w:p>
    <w:p w:rsidR="003B1FCC" w:rsidRDefault="003B1FCC" w:rsidP="000E3EC5">
      <w:pPr>
        <w:pStyle w:val="ListParagraph"/>
      </w:pPr>
    </w:p>
    <w:p w:rsidR="003B1FCC" w:rsidRDefault="003B1FCC" w:rsidP="000E3EC5">
      <w:pPr>
        <w:pStyle w:val="ListParagraph"/>
      </w:pPr>
    </w:p>
    <w:p w:rsidR="003B1FCC" w:rsidRDefault="003B1FCC" w:rsidP="000E3EC5">
      <w:pPr>
        <w:pStyle w:val="ListParagraph"/>
      </w:pPr>
    </w:p>
    <w:sectPr w:rsidR="003B1FCC" w:rsidSect="00A3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D403B"/>
    <w:multiLevelType w:val="hybridMultilevel"/>
    <w:tmpl w:val="A2A63ED4"/>
    <w:lvl w:ilvl="0" w:tplc="3ED4D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compat/>
  <w:rsids>
    <w:rsidRoot w:val="0099627E"/>
    <w:rsid w:val="00013890"/>
    <w:rsid w:val="000D682E"/>
    <w:rsid w:val="000E3EC5"/>
    <w:rsid w:val="0039283B"/>
    <w:rsid w:val="003B1FCC"/>
    <w:rsid w:val="005C534A"/>
    <w:rsid w:val="008221B7"/>
    <w:rsid w:val="0099627E"/>
    <w:rsid w:val="00A333DF"/>
    <w:rsid w:val="00A965E4"/>
    <w:rsid w:val="00D038CE"/>
    <w:rsid w:val="00DF6D91"/>
    <w:rsid w:val="00EE3743"/>
    <w:rsid w:val="00FE3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\Downloads\Cambios-en-la-p&#225;gina-21May1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Cambios-en-la-página-21May15</Template>
  <TotalTime>168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2</cp:revision>
  <dcterms:created xsi:type="dcterms:W3CDTF">2015-05-23T18:15:00Z</dcterms:created>
  <dcterms:modified xsi:type="dcterms:W3CDTF">2015-05-23T21:03:00Z</dcterms:modified>
</cp:coreProperties>
</file>